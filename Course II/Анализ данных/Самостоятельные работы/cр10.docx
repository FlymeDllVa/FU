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DD21" w14:textId="77777777" w:rsidR="00F251B2" w:rsidRPr="00FF0640" w:rsidRDefault="00FF0640">
      <w:pPr>
        <w:pStyle w:val="Subtitle"/>
        <w:rPr>
          <w:lang w:val="ru-RU"/>
        </w:rPr>
      </w:pPr>
      <w:r>
        <w:rPr>
          <w:lang w:val="ru-RU"/>
        </w:rPr>
        <w:t>ПИ18-1 Гриднев</w:t>
      </w:r>
      <w:r w:rsidRPr="00FF0640">
        <w:rPr>
          <w:lang w:val="ru-RU"/>
        </w:rPr>
        <w:t xml:space="preserve"> </w:t>
      </w:r>
      <w:proofErr w:type="gramStart"/>
      <w:r>
        <w:rPr>
          <w:lang w:val="ru-RU"/>
        </w:rPr>
        <w:t>Д</w:t>
      </w:r>
      <w:r w:rsidRPr="00FF0640">
        <w:rPr>
          <w:lang w:val="ru-RU"/>
        </w:rPr>
        <w:t>.</w:t>
      </w:r>
      <w:r>
        <w:rPr>
          <w:lang w:val="ru-RU"/>
        </w:rPr>
        <w:t>В</w:t>
      </w:r>
      <w:proofErr w:type="gramEnd"/>
    </w:p>
    <w:p w14:paraId="2D4517FA" w14:textId="77777777" w:rsidR="00F251B2" w:rsidRPr="00AA6515" w:rsidRDefault="00AA6515" w:rsidP="00FF0640">
      <w:pPr>
        <w:pStyle w:val="Title"/>
        <w:rPr>
          <w:lang w:val="ru-RU"/>
        </w:rPr>
      </w:pPr>
      <w:r>
        <w:rPr>
          <w:lang w:val="ru-RU"/>
        </w:rPr>
        <w:t>Самостоятельная работа 10</w:t>
      </w:r>
      <w:r w:rsidRPr="001D7B60">
        <w:rPr>
          <w:lang w:val="ru-RU"/>
        </w:rPr>
        <w:t xml:space="preserve">, </w:t>
      </w:r>
      <w:r>
        <w:rPr>
          <w:lang w:val="ru-RU"/>
        </w:rPr>
        <w:t>В5</w:t>
      </w:r>
    </w:p>
    <w:p w14:paraId="4EB59541" w14:textId="77777777" w:rsidR="00AA6515" w:rsidRPr="00AA6515" w:rsidRDefault="00AA6515" w:rsidP="00AA6515">
      <w:pPr>
        <w:pStyle w:val="Heading1"/>
        <w:jc w:val="center"/>
      </w:pPr>
      <m:oMathPara>
        <m:oMath>
          <m:r>
            <w:rPr>
              <w:rFonts w:ascii="Cambria Math" w:hAnsi="Cambria Math"/>
            </w:rPr>
            <m:t>α=0.01</m:t>
          </m:r>
        </m:oMath>
      </m:oMathPara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20"/>
      </w:tblGrid>
      <w:tr w:rsidR="00AA6515" w:rsidRPr="00AA6515" w14:paraId="5BFEF146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CABD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x_5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6C4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y_5</w:t>
            </w:r>
          </w:p>
        </w:tc>
      </w:tr>
      <w:tr w:rsidR="00AA6515" w:rsidRPr="00AA6515" w14:paraId="109AAD92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E757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770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5,23</w:t>
            </w:r>
          </w:p>
        </w:tc>
      </w:tr>
      <w:tr w:rsidR="00AA6515" w:rsidRPr="00AA6515" w14:paraId="590AAC0C" w14:textId="77777777" w:rsidTr="00AA6515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7144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EC28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5,345</w:t>
            </w:r>
          </w:p>
        </w:tc>
      </w:tr>
      <w:tr w:rsidR="00AA6515" w:rsidRPr="00AA6515" w14:paraId="27CC5988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295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E3E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5,228</w:t>
            </w:r>
          </w:p>
        </w:tc>
      </w:tr>
      <w:tr w:rsidR="00AA6515" w:rsidRPr="00AA6515" w14:paraId="2D60E655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81DB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AB63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5,213</w:t>
            </w:r>
          </w:p>
        </w:tc>
      </w:tr>
      <w:tr w:rsidR="00AA6515" w:rsidRPr="00AA6515" w14:paraId="0206955F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1DE5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E44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5,162</w:t>
            </w:r>
          </w:p>
        </w:tc>
      </w:tr>
      <w:tr w:rsidR="00AA6515" w:rsidRPr="00AA6515" w14:paraId="5614B211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109D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2C3C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5,298</w:t>
            </w:r>
          </w:p>
        </w:tc>
      </w:tr>
      <w:tr w:rsidR="00AA6515" w:rsidRPr="00AA6515" w14:paraId="17B95B06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1FD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BFD6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5,129</w:t>
            </w:r>
          </w:p>
        </w:tc>
      </w:tr>
      <w:tr w:rsidR="00AA6515" w:rsidRPr="00AA6515" w14:paraId="767B2E2B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A655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AB6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5,162</w:t>
            </w:r>
          </w:p>
        </w:tc>
      </w:tr>
      <w:tr w:rsidR="00AA6515" w:rsidRPr="00AA6515" w14:paraId="6BA53E61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1098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37E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5,202</w:t>
            </w:r>
          </w:p>
        </w:tc>
      </w:tr>
      <w:tr w:rsidR="00AA6515" w:rsidRPr="00AA6515" w14:paraId="11DCE9EC" w14:textId="77777777" w:rsidTr="00AA6515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05A0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A4A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5,58</w:t>
            </w:r>
          </w:p>
        </w:tc>
      </w:tr>
      <w:tr w:rsidR="00AA6515" w:rsidRPr="00AA6515" w14:paraId="39C5FFE0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C63E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2B9E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5,071</w:t>
            </w:r>
          </w:p>
        </w:tc>
      </w:tr>
      <w:tr w:rsidR="00AA6515" w:rsidRPr="00AA6515" w14:paraId="0C923B0E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60B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D3C0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5,135</w:t>
            </w:r>
          </w:p>
        </w:tc>
      </w:tr>
      <w:tr w:rsidR="00AA6515" w:rsidRPr="00AA6515" w14:paraId="22BB5553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3471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C144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5,322</w:t>
            </w:r>
          </w:p>
        </w:tc>
      </w:tr>
      <w:tr w:rsidR="00AA6515" w:rsidRPr="00AA6515" w14:paraId="11FAD8FD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224E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B2F3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5,348</w:t>
            </w:r>
          </w:p>
        </w:tc>
      </w:tr>
      <w:tr w:rsidR="00AA6515" w:rsidRPr="00AA6515" w14:paraId="42C4F902" w14:textId="77777777" w:rsidTr="00AA6515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2B0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034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5,165</w:t>
            </w:r>
          </w:p>
        </w:tc>
      </w:tr>
      <w:tr w:rsidR="00AA6515" w:rsidRPr="00AA6515" w14:paraId="3413D167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49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AE6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5,339</w:t>
            </w:r>
          </w:p>
        </w:tc>
      </w:tr>
      <w:tr w:rsidR="00AA6515" w:rsidRPr="00AA6515" w14:paraId="71C41AF6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C07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40E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5,126</w:t>
            </w:r>
          </w:p>
        </w:tc>
      </w:tr>
      <w:tr w:rsidR="00AA6515" w:rsidRPr="00AA6515" w14:paraId="1229EE99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33ED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5,423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B595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5,117</w:t>
            </w:r>
          </w:p>
        </w:tc>
      </w:tr>
      <w:tr w:rsidR="00AA6515" w:rsidRPr="00AA6515" w14:paraId="799B156D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1269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3425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5,053</w:t>
            </w:r>
          </w:p>
        </w:tc>
      </w:tr>
      <w:tr w:rsidR="00AA6515" w:rsidRPr="00AA6515" w14:paraId="638ADD6E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FA5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4,99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0237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5,229</w:t>
            </w:r>
          </w:p>
        </w:tc>
      </w:tr>
      <w:tr w:rsidR="00AA6515" w:rsidRPr="00AA6515" w14:paraId="5FA6C7E9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C310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318D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5,394</w:t>
            </w:r>
          </w:p>
        </w:tc>
      </w:tr>
      <w:tr w:rsidR="00AA6515" w:rsidRPr="00AA6515" w14:paraId="1F530382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1FBF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4,968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9DA8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5,188</w:t>
            </w:r>
          </w:p>
        </w:tc>
      </w:tr>
      <w:tr w:rsidR="00AA6515" w:rsidRPr="00AA6515" w14:paraId="3FD01180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6506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6601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5,247</w:t>
            </w:r>
          </w:p>
        </w:tc>
      </w:tr>
      <w:tr w:rsidR="00AA6515" w:rsidRPr="00AA6515" w14:paraId="564FEB89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2CE0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4AE5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5,146</w:t>
            </w:r>
          </w:p>
        </w:tc>
      </w:tr>
      <w:tr w:rsidR="00AA6515" w:rsidRPr="00AA6515" w14:paraId="6B43B21E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D763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B08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5,138</w:t>
            </w:r>
          </w:p>
        </w:tc>
      </w:tr>
      <w:tr w:rsidR="00AA6515" w:rsidRPr="00AA6515" w14:paraId="602748FC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C4A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123C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5,259</w:t>
            </w:r>
          </w:p>
        </w:tc>
      </w:tr>
      <w:tr w:rsidR="00AA6515" w:rsidRPr="00AA6515" w14:paraId="5B7F6912" w14:textId="77777777" w:rsidTr="00AA6515">
        <w:trPr>
          <w:trHeight w:val="3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C66F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76D4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5,183</w:t>
            </w:r>
          </w:p>
        </w:tc>
      </w:tr>
      <w:tr w:rsidR="00AA6515" w:rsidRPr="00AA6515" w14:paraId="7F040E58" w14:textId="77777777" w:rsidTr="00AA6515">
        <w:trPr>
          <w:trHeight w:val="3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D15F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5,136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0B1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</w:pPr>
            <w:r w:rsidRPr="00AA6515">
              <w:rPr>
                <w:rFonts w:ascii="Helvetica" w:eastAsia="Times New Roman" w:hAnsi="Helvetica" w:cs="Calibri"/>
                <w:color w:val="000000"/>
                <w:sz w:val="20"/>
                <w:szCs w:val="20"/>
                <w:lang w:val="en-RU" w:eastAsia="en-GB"/>
              </w:rPr>
              <w:t>5,241</w:t>
            </w:r>
          </w:p>
        </w:tc>
      </w:tr>
    </w:tbl>
    <w:p w14:paraId="59A74114" w14:textId="77777777" w:rsidR="00AA6515" w:rsidRDefault="00AA6515" w:rsidP="00AA6515"/>
    <w:tbl>
      <w:tblPr>
        <w:tblW w:w="9251" w:type="dxa"/>
        <w:tblLook w:val="04A0" w:firstRow="1" w:lastRow="0" w:firstColumn="1" w:lastColumn="0" w:noHBand="0" w:noVBand="1"/>
      </w:tblPr>
      <w:tblGrid>
        <w:gridCol w:w="4468"/>
        <w:gridCol w:w="2143"/>
        <w:gridCol w:w="2640"/>
      </w:tblGrid>
      <w:tr w:rsidR="00AA6515" w:rsidRPr="001D7B60" w14:paraId="09B3A91C" w14:textId="77777777" w:rsidTr="005B1F96">
        <w:trPr>
          <w:trHeight w:val="590"/>
        </w:trPr>
        <w:tc>
          <w:tcPr>
            <w:tcW w:w="6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75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Двухвыборочный F-тест для дисперсии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928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AA6515" w:rsidRPr="001D7B60" w14:paraId="594C8AB9" w14:textId="77777777" w:rsidTr="005B1F96">
        <w:trPr>
          <w:trHeight w:val="627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147" w14:textId="77777777" w:rsidR="00AA6515" w:rsidRPr="00AA6515" w:rsidRDefault="00AA6515" w:rsidP="00AA6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RU" w:eastAsia="en-GB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F888" w14:textId="77777777" w:rsidR="00AA6515" w:rsidRPr="00AA6515" w:rsidRDefault="00AA6515" w:rsidP="00AA6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RU" w:eastAsia="en-GB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5293" w14:textId="77777777" w:rsidR="00AA6515" w:rsidRPr="00AA6515" w:rsidRDefault="00AA6515" w:rsidP="00AA6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RU" w:eastAsia="en-GB"/>
              </w:rPr>
            </w:pPr>
          </w:p>
        </w:tc>
      </w:tr>
      <w:tr w:rsidR="00AA6515" w:rsidRPr="00AA6515" w14:paraId="7AE4F02B" w14:textId="77777777" w:rsidTr="005B1F96">
        <w:trPr>
          <w:trHeight w:val="590"/>
        </w:trPr>
        <w:tc>
          <w:tcPr>
            <w:tcW w:w="44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2B35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lastRenderedPageBreak/>
              <w:t> 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64202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t>Переменная 1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F0BCF" w14:textId="77777777" w:rsidR="00AA6515" w:rsidRPr="00AA6515" w:rsidRDefault="00AA6515" w:rsidP="00AA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t>Переменная 2</w:t>
            </w:r>
          </w:p>
        </w:tc>
      </w:tr>
      <w:tr w:rsidR="00AA6515" w:rsidRPr="00AA6515" w14:paraId="7661EC40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9815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3E36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5,18925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7CA1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5,223214286</w:t>
            </w:r>
          </w:p>
        </w:tc>
      </w:tr>
      <w:tr w:rsidR="00AA6515" w:rsidRPr="00AA6515" w14:paraId="654F54A5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4332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9707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0,013157454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B46B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0,012405212</w:t>
            </w:r>
          </w:p>
        </w:tc>
      </w:tr>
      <w:tr w:rsidR="00AA6515" w:rsidRPr="00AA6515" w14:paraId="4E1CBDEB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2DBC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Наблюдения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5F6F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12DE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</w:tr>
      <w:tr w:rsidR="00AA6515" w:rsidRPr="00AA6515" w14:paraId="5EA1137C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B02C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df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C9F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31ED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27</w:t>
            </w:r>
          </w:p>
        </w:tc>
      </w:tr>
      <w:tr w:rsidR="00AA6515" w:rsidRPr="00AA6515" w14:paraId="75879A23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5356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F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B8A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1,060639196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82D3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AA6515" w:rsidRPr="00AA6515" w14:paraId="0FC5987B" w14:textId="77777777" w:rsidTr="005B1F96">
        <w:trPr>
          <w:trHeight w:val="590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312779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P(F&lt;=f) одностороннее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4969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0,439777618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361B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AA6515" w:rsidRPr="00AA6515" w14:paraId="0642C402" w14:textId="77777777" w:rsidTr="005B1F96">
        <w:trPr>
          <w:trHeight w:val="627"/>
        </w:trPr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7651A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F критическое одностороннее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E55AF" w14:textId="77777777" w:rsidR="00AA6515" w:rsidRPr="00AA6515" w:rsidRDefault="00AA6515" w:rsidP="00AA65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2,506883004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A001A" w14:textId="77777777" w:rsidR="00AA6515" w:rsidRPr="00AA6515" w:rsidRDefault="00AA6515" w:rsidP="00AA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AA6515">
              <w:rPr>
                <w:rFonts w:ascii="Calibri" w:eastAsia="Times New Roman" w:hAnsi="Calibri" w:cs="Calibri"/>
                <w:color w:val="000000"/>
                <w:lang w:val="en-RU" w:eastAsia="en-GB"/>
              </w:rPr>
              <w:t> </w:t>
            </w:r>
          </w:p>
        </w:tc>
      </w:tr>
    </w:tbl>
    <w:p w14:paraId="4A663D0B" w14:textId="77777777" w:rsidR="00AA6515" w:rsidRDefault="00AA6515" w:rsidP="00AA6515">
      <w:pPr>
        <w:rPr>
          <w:lang w:val="ru-RU"/>
        </w:rPr>
      </w:pPr>
    </w:p>
    <w:p w14:paraId="4F40B14D" w14:textId="77777777" w:rsidR="005B1F96" w:rsidRDefault="00AA6515" w:rsidP="00AA6515">
      <w:pPr>
        <w:rPr>
          <w:rFonts w:ascii="Calibri" w:eastAsia="Times New Roman" w:hAnsi="Calibri" w:cs="Calibri"/>
          <w:color w:val="000000"/>
          <w:lang w:val="ru-RU" w:eastAsia="en-GB"/>
        </w:rPr>
      </w:pPr>
      <w:r>
        <w:t>p</w:t>
      </w:r>
      <w:r w:rsidRPr="00AA6515">
        <w:rPr>
          <w:lang w:val="ru-RU"/>
        </w:rPr>
        <w:t>-</w:t>
      </w:r>
      <w:r>
        <w:t>value</w:t>
      </w:r>
      <w:r w:rsidRPr="00AA6515">
        <w:rPr>
          <w:lang w:val="ru-RU"/>
        </w:rPr>
        <w:t xml:space="preserve"> = </w:t>
      </w:r>
      <w:r w:rsidRPr="00AA6515">
        <w:rPr>
          <w:rFonts w:ascii="Calibri" w:eastAsia="Times New Roman" w:hAnsi="Calibri" w:cs="Calibri"/>
          <w:color w:val="000000"/>
          <w:lang w:val="en-RU" w:eastAsia="en-GB"/>
        </w:rPr>
        <w:t>0,879555236</w:t>
      </w:r>
      <w:r w:rsidRPr="00AA6515">
        <w:rPr>
          <w:rFonts w:ascii="Calibri" w:eastAsia="Times New Roman" w:hAnsi="Calibri" w:cs="Calibri"/>
          <w:color w:val="000000"/>
          <w:lang w:val="ru-RU" w:eastAsia="en-GB"/>
        </w:rPr>
        <w:t xml:space="preserve"> &gt; 0.01 =&gt; </w:t>
      </w:r>
      <w:r>
        <w:rPr>
          <w:rFonts w:ascii="Calibri" w:eastAsia="Times New Roman" w:hAnsi="Calibri" w:cs="Calibri"/>
          <w:color w:val="000000"/>
          <w:lang w:val="ru-RU" w:eastAsia="en-GB"/>
        </w:rPr>
        <w:t xml:space="preserve">принимаем гипотезу </w:t>
      </w:r>
      <m:oMath>
        <m:r>
          <w:rPr>
            <w:rFonts w:ascii="Cambria Math" w:eastAsia="Times New Roman" w:hAnsi="Cambria Math" w:cs="Calibri"/>
            <w:color w:val="000000"/>
            <w:lang w:val="ru-RU" w:eastAsia="en-GB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ru-RU" w:eastAsia="en-GB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 w:eastAsia="en-GB"/>
              </w:rPr>
              <m:t>0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 w:eastAsia="en-GB"/>
          </w:rPr>
          <m:t xml:space="preserve">  </m:t>
        </m:r>
      </m:oMath>
      <w:r>
        <w:rPr>
          <w:rFonts w:ascii="Calibri" w:eastAsia="Times New Roman" w:hAnsi="Calibri" w:cs="Calibri"/>
          <w:color w:val="000000"/>
          <w:lang w:val="ru-RU" w:eastAsia="en-GB"/>
        </w:rPr>
        <w:t>о том</w:t>
      </w:r>
      <w:r w:rsidRPr="00AA6515">
        <w:rPr>
          <w:rFonts w:ascii="Calibri" w:eastAsia="Times New Roman" w:hAnsi="Calibri" w:cs="Calibri"/>
          <w:color w:val="000000"/>
          <w:lang w:val="ru-RU" w:eastAsia="en-GB"/>
        </w:rPr>
        <w:t xml:space="preserve">, </w:t>
      </w:r>
      <w:r>
        <w:rPr>
          <w:rFonts w:ascii="Calibri" w:eastAsia="Times New Roman" w:hAnsi="Calibri" w:cs="Calibri"/>
          <w:color w:val="000000"/>
          <w:lang w:val="ru-RU" w:eastAsia="en-GB"/>
        </w:rPr>
        <w:t>что дисперсии равный на уровне 0</w:t>
      </w:r>
      <w:r w:rsidRPr="00AA6515">
        <w:rPr>
          <w:rFonts w:ascii="Calibri" w:eastAsia="Times New Roman" w:hAnsi="Calibri" w:cs="Calibri"/>
          <w:color w:val="000000"/>
          <w:lang w:val="ru-RU" w:eastAsia="en-GB"/>
        </w:rPr>
        <w:t>,01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 xml:space="preserve"> =</w:t>
      </w:r>
      <w:proofErr w:type="gramStart"/>
      <w:r w:rsidR="005B1F96" w:rsidRPr="005B1F96">
        <w:rPr>
          <w:rFonts w:ascii="Calibri" w:eastAsia="Times New Roman" w:hAnsi="Calibri" w:cs="Calibri"/>
          <w:color w:val="000000"/>
          <w:lang w:eastAsia="en-GB"/>
        </w:rPr>
        <w:t>FTEST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>(</w:t>
      </w:r>
      <w:proofErr w:type="gramEnd"/>
      <w:r w:rsidR="005B1F96" w:rsidRPr="005B1F96">
        <w:rPr>
          <w:rFonts w:ascii="Calibri" w:eastAsia="Times New Roman" w:hAnsi="Calibri" w:cs="Calibri"/>
          <w:color w:val="000000"/>
          <w:lang w:eastAsia="en-GB"/>
        </w:rPr>
        <w:t>A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>1:</w:t>
      </w:r>
      <w:r w:rsidR="005B1F96" w:rsidRPr="005B1F96">
        <w:rPr>
          <w:rFonts w:ascii="Calibri" w:eastAsia="Times New Roman" w:hAnsi="Calibri" w:cs="Calibri"/>
          <w:color w:val="000000"/>
          <w:lang w:eastAsia="en-GB"/>
        </w:rPr>
        <w:t>A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>29;</w:t>
      </w:r>
      <w:r w:rsidR="005B1F96" w:rsidRPr="005B1F96">
        <w:rPr>
          <w:rFonts w:ascii="Calibri" w:eastAsia="Times New Roman" w:hAnsi="Calibri" w:cs="Calibri"/>
          <w:color w:val="000000"/>
          <w:lang w:eastAsia="en-GB"/>
        </w:rPr>
        <w:t>B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>2:</w:t>
      </w:r>
      <w:r w:rsidR="005B1F96" w:rsidRPr="005B1F96">
        <w:rPr>
          <w:rFonts w:ascii="Calibri" w:eastAsia="Times New Roman" w:hAnsi="Calibri" w:cs="Calibri"/>
          <w:color w:val="000000"/>
          <w:lang w:eastAsia="en-GB"/>
        </w:rPr>
        <w:t>B</w:t>
      </w:r>
      <w:r w:rsidR="005B1F96" w:rsidRPr="005B1F96">
        <w:rPr>
          <w:rFonts w:ascii="Calibri" w:eastAsia="Times New Roman" w:hAnsi="Calibri" w:cs="Calibri"/>
          <w:color w:val="000000"/>
          <w:lang w:val="ru-RU" w:eastAsia="en-GB"/>
        </w:rPr>
        <w:t>29)</w:t>
      </w:r>
    </w:p>
    <w:p w14:paraId="7FDEBCCC" w14:textId="77777777" w:rsidR="005B1F96" w:rsidRPr="005B1F96" w:rsidRDefault="005B1F96" w:rsidP="00AA6515">
      <w:pPr>
        <w:rPr>
          <w:rFonts w:ascii="Calibri" w:eastAsia="Times New Roman" w:hAnsi="Calibri" w:cs="Calibri"/>
          <w:color w:val="000000"/>
          <w:lang w:val="ru-RU" w:eastAsia="en-GB"/>
        </w:rPr>
      </w:pPr>
      <w:r>
        <w:rPr>
          <w:rFonts w:ascii="Calibri" w:eastAsia="Times New Roman" w:hAnsi="Calibri" w:cs="Calibri"/>
          <w:color w:val="000000"/>
          <w:lang w:val="ru-RU" w:eastAsia="en-GB"/>
        </w:rPr>
        <w:t xml:space="preserve">Для проверки равенства средних выбираем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Pr="005B1F96">
        <w:rPr>
          <w:rFonts w:ascii="Calibri" w:eastAsia="Times New Roman" w:hAnsi="Calibri" w:cs="Calibri"/>
          <w:color w:val="000000"/>
          <w:lang w:val="ru-RU" w:eastAsia="en-GB"/>
        </w:rPr>
        <w:t>-</w:t>
      </w:r>
      <w:r>
        <w:rPr>
          <w:rFonts w:ascii="Calibri" w:eastAsia="Times New Roman" w:hAnsi="Calibri" w:cs="Calibri"/>
          <w:color w:val="000000"/>
          <w:lang w:val="ru-RU" w:eastAsia="en-GB"/>
        </w:rPr>
        <w:t>тест с равными дисперсиями</w:t>
      </w:r>
    </w:p>
    <w:p w14:paraId="1EFDD88B" w14:textId="77777777" w:rsidR="00F251B2" w:rsidRDefault="005B1F96" w:rsidP="00AE643A">
      <w:pPr>
        <w:pStyle w:val="Heading1"/>
        <w:ind w:left="720"/>
        <w:rPr>
          <w:lang w:val="ru-RU"/>
        </w:rPr>
      </w:pPr>
      <w:proofErr w:type="spellStart"/>
      <w:r>
        <w:rPr>
          <w:lang w:val="ru-RU"/>
        </w:rPr>
        <w:t>Двухвыборочный</w:t>
      </w:r>
      <w:proofErr w:type="spellEnd"/>
      <w:r>
        <w:rPr>
          <w:lang w:val="ru-RU"/>
        </w:rPr>
        <w:t xml:space="preserve"> </w:t>
      </w:r>
      <w:r>
        <w:t>t</w:t>
      </w:r>
      <w:r w:rsidRPr="005B1F96">
        <w:rPr>
          <w:lang w:val="ru-RU"/>
        </w:rPr>
        <w:t>-</w:t>
      </w:r>
      <w:r>
        <w:rPr>
          <w:lang w:val="ru-RU"/>
        </w:rPr>
        <w:t>тест с одинаковыми дисперсиями</w:t>
      </w:r>
    </w:p>
    <w:p w14:paraId="0B691ED9" w14:textId="77777777" w:rsidR="005B1F96" w:rsidRPr="005B1F96" w:rsidRDefault="00B52A12" w:rsidP="005B1F96">
      <w:pPr>
        <w:rPr>
          <w:rFonts w:eastAsiaTheme="minorEastAsia"/>
          <w:i/>
          <w:color w:val="000000"/>
          <w:lang w:val="ru-RU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0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ru-RU" w:eastAsia="en-GB"/>
            </w:rPr>
            <m:t xml:space="preserve"> :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ru-RU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2</m:t>
              </m:r>
            </m:sub>
          </m:sSub>
        </m:oMath>
      </m:oMathPara>
    </w:p>
    <w:p w14:paraId="5AD10FD8" w14:textId="77777777" w:rsidR="005B1F96" w:rsidRPr="005B1F96" w:rsidRDefault="00B52A12" w:rsidP="005B1F96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ru-RU" w:eastAsia="en-GB"/>
            </w:rPr>
            <m:t xml:space="preserve"> :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ru-RU" w:eastAsia="en-GB"/>
            </w:rPr>
            <m:t>≠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val="ru-RU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ru-RU" w:eastAsia="en-GB"/>
                </w:rPr>
                <m:t>2</m:t>
              </m:r>
            </m:sub>
          </m:sSub>
        </m:oMath>
      </m:oMathPara>
    </w:p>
    <w:tbl>
      <w:tblPr>
        <w:tblW w:w="9335" w:type="dxa"/>
        <w:tblLook w:val="04A0" w:firstRow="1" w:lastRow="0" w:firstColumn="1" w:lastColumn="0" w:noHBand="0" w:noVBand="1"/>
      </w:tblPr>
      <w:tblGrid>
        <w:gridCol w:w="5023"/>
        <w:gridCol w:w="2156"/>
        <w:gridCol w:w="2156"/>
      </w:tblGrid>
      <w:tr w:rsidR="005B1F96" w:rsidRPr="001D7B60" w14:paraId="0C40D702" w14:textId="77777777" w:rsidTr="005B1F96">
        <w:trPr>
          <w:trHeight w:val="315"/>
        </w:trPr>
        <w:tc>
          <w:tcPr>
            <w:tcW w:w="9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755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Двухвыборочный t-тест с одинаковыми дисперсиями</w:t>
            </w:r>
          </w:p>
        </w:tc>
      </w:tr>
      <w:tr w:rsidR="005B1F96" w:rsidRPr="001D7B60" w14:paraId="5B455026" w14:textId="77777777" w:rsidTr="005B1F96">
        <w:trPr>
          <w:trHeight w:val="33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1403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77FA" w14:textId="77777777" w:rsidR="005B1F96" w:rsidRPr="005B1F96" w:rsidRDefault="005B1F96" w:rsidP="005B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RU" w:eastAsia="en-GB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733" w14:textId="77777777" w:rsidR="005B1F96" w:rsidRPr="005B1F96" w:rsidRDefault="005B1F96" w:rsidP="005B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RU" w:eastAsia="en-GB"/>
              </w:rPr>
            </w:pPr>
          </w:p>
        </w:tc>
      </w:tr>
      <w:tr w:rsidR="005B1F96" w:rsidRPr="005B1F96" w14:paraId="065F9C0F" w14:textId="77777777" w:rsidTr="005B1F96">
        <w:trPr>
          <w:trHeight w:val="315"/>
        </w:trPr>
        <w:tc>
          <w:tcPr>
            <w:tcW w:w="50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0ACBB" w14:textId="77777777" w:rsidR="005B1F96" w:rsidRPr="005B1F96" w:rsidRDefault="005B1F96" w:rsidP="005B1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F3D21" w14:textId="77777777" w:rsidR="005B1F96" w:rsidRPr="005B1F96" w:rsidRDefault="005B1F96" w:rsidP="005B1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t>Переменная 1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8E17F" w14:textId="77777777" w:rsidR="005B1F96" w:rsidRPr="005B1F96" w:rsidRDefault="005B1F96" w:rsidP="005B1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i/>
                <w:iCs/>
                <w:color w:val="000000"/>
                <w:lang w:val="en-RU" w:eastAsia="en-GB"/>
              </w:rPr>
              <w:t>Переменная 2</w:t>
            </w:r>
          </w:p>
        </w:tc>
      </w:tr>
      <w:tr w:rsidR="005B1F96" w:rsidRPr="005B1F96" w14:paraId="171ADF69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938A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Среднее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CF6E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5,18925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6E93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5,223214286</w:t>
            </w:r>
          </w:p>
        </w:tc>
      </w:tr>
      <w:tr w:rsidR="005B1F96" w:rsidRPr="005B1F96" w14:paraId="73196D46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8918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Дисперсия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8A4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0,013157454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060F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0,012405212</w:t>
            </w:r>
          </w:p>
        </w:tc>
      </w:tr>
      <w:tr w:rsidR="005B1F96" w:rsidRPr="005B1F96" w14:paraId="574FDA7D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1223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Наблюдения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9E5B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FA7F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28</w:t>
            </w:r>
          </w:p>
        </w:tc>
      </w:tr>
      <w:tr w:rsidR="005B1F96" w:rsidRPr="005B1F96" w14:paraId="384C8FAB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CD18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Объединенная дисперсия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E9D5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0,012781333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8198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2B2355CE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58E1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Гипотетическая разность средних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8DB4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DD7A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08EC8603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A6E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df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123A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54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19C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112F4D0E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C9C6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t-статистика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A2F8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-1,12408314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EF9E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44D7748E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BE98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P(T&lt;=t) одностороннее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A302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0,132974992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831B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334D005F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4BF2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t критическое одностороннее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4D05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2,397409645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84F2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334146A9" w14:textId="77777777" w:rsidTr="005B1F96">
        <w:trPr>
          <w:trHeight w:val="315"/>
        </w:trPr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1408CA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P(T&lt;=t) двухстороннее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03C7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0,265949983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AD54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</w:p>
        </w:tc>
      </w:tr>
      <w:tr w:rsidR="005B1F96" w:rsidRPr="005B1F96" w14:paraId="2F6685B5" w14:textId="77777777" w:rsidTr="005B1F96">
        <w:trPr>
          <w:trHeight w:val="335"/>
        </w:trPr>
        <w:tc>
          <w:tcPr>
            <w:tcW w:w="5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07E62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t критическое двухстороннее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D7042" w14:textId="77777777" w:rsidR="005B1F96" w:rsidRPr="005B1F96" w:rsidRDefault="005B1F96" w:rsidP="005B1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2,669984796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87B15" w14:textId="77777777" w:rsidR="005B1F96" w:rsidRPr="005B1F96" w:rsidRDefault="005B1F96" w:rsidP="005B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U" w:eastAsia="en-GB"/>
              </w:rPr>
            </w:pPr>
            <w:r w:rsidRPr="005B1F96">
              <w:rPr>
                <w:rFonts w:ascii="Calibri" w:eastAsia="Times New Roman" w:hAnsi="Calibri" w:cs="Calibri"/>
                <w:color w:val="000000"/>
                <w:lang w:val="en-RU" w:eastAsia="en-GB"/>
              </w:rPr>
              <w:t> </w:t>
            </w:r>
          </w:p>
        </w:tc>
      </w:tr>
    </w:tbl>
    <w:p w14:paraId="0B24499F" w14:textId="77777777" w:rsidR="005B1F96" w:rsidRDefault="005B1F96" w:rsidP="005B1F96"/>
    <w:p w14:paraId="0A291C93" w14:textId="77777777" w:rsidR="005B1F96" w:rsidRPr="001D7B60" w:rsidRDefault="005B1F96" w:rsidP="005B1F96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p-value = </w:t>
      </w:r>
      <w:r w:rsidRPr="005B1F96">
        <w:rPr>
          <w:rFonts w:ascii="Calibri" w:eastAsia="Times New Roman" w:hAnsi="Calibri" w:cs="Calibri"/>
          <w:color w:val="000000"/>
          <w:lang w:eastAsia="en-GB"/>
        </w:rPr>
        <w:t>=</w:t>
      </w:r>
      <w:proofErr w:type="gramStart"/>
      <w:r w:rsidRPr="005B1F96">
        <w:rPr>
          <w:rFonts w:ascii="Calibri" w:eastAsia="Times New Roman" w:hAnsi="Calibri" w:cs="Calibri"/>
          <w:color w:val="000000"/>
          <w:lang w:eastAsia="en-GB"/>
        </w:rPr>
        <w:t>TTEST(</w:t>
      </w:r>
      <w:proofErr w:type="gramEnd"/>
      <w:r w:rsidRPr="005B1F96">
        <w:rPr>
          <w:rFonts w:ascii="Calibri" w:eastAsia="Times New Roman" w:hAnsi="Calibri" w:cs="Calibri"/>
          <w:color w:val="000000"/>
          <w:lang w:eastAsia="en-GB"/>
        </w:rPr>
        <w:t>A2:A29;B2:B29;2;2)</w:t>
      </w:r>
      <w:r>
        <w:rPr>
          <w:rFonts w:ascii="Calibri" w:eastAsia="Times New Roman" w:hAnsi="Calibri" w:cs="Calibri"/>
          <w:color w:val="000000"/>
          <w:lang w:eastAsia="en-GB"/>
        </w:rPr>
        <w:t xml:space="preserve">  = </w:t>
      </w:r>
      <w:r w:rsidRPr="005B1F96">
        <w:rPr>
          <w:rFonts w:ascii="Calibri" w:eastAsia="Times New Roman" w:hAnsi="Calibri" w:cs="Calibri"/>
          <w:color w:val="000000"/>
          <w:lang w:val="en-RU" w:eastAsia="en-GB"/>
        </w:rPr>
        <w:t>0,265949983</w:t>
      </w:r>
      <w:r>
        <w:rPr>
          <w:rFonts w:ascii="Calibri" w:eastAsia="Times New Roman" w:hAnsi="Calibri" w:cs="Calibri"/>
          <w:color w:val="000000"/>
          <w:lang w:eastAsia="en-GB"/>
        </w:rPr>
        <w:t xml:space="preserve"> &gt; 0.01 =&gt; </w:t>
      </w:r>
      <w:r>
        <w:rPr>
          <w:rFonts w:ascii="Calibri" w:eastAsia="Times New Roman" w:hAnsi="Calibri" w:cs="Calibri"/>
          <w:color w:val="000000"/>
          <w:lang w:val="ru-RU" w:eastAsia="en-GB"/>
        </w:rPr>
        <w:t>принимаем</w:t>
      </w:r>
      <w:r w:rsidRPr="005B1F96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ru-RU" w:eastAsia="en-GB"/>
        </w:rPr>
        <w:t>гипотезу</w:t>
      </w:r>
      <w:r w:rsidRPr="005B1F96">
        <w:rPr>
          <w:rFonts w:ascii="Calibri" w:eastAsia="Times New Roman" w:hAnsi="Calibri" w:cs="Calibri"/>
          <w:color w:val="000000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ru-RU" w:eastAsia="en-GB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en-GB"/>
              </w:rPr>
              <m:t>0</m:t>
            </m:r>
          </m:sub>
        </m:sSub>
      </m:oMath>
    </w:p>
    <w:p w14:paraId="5BCD6CFE" w14:textId="5A54BCEB" w:rsidR="005B1F96" w:rsidRPr="00BE5940" w:rsidRDefault="00CE083D" w:rsidP="005B1F96">
      <w:pPr>
        <w:rPr>
          <w:rFonts w:ascii="Calibri" w:eastAsia="Times New Roman" w:hAnsi="Calibri" w:cs="Calibri"/>
          <w:color w:val="000000"/>
          <w:lang w:val="ru-RU"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</w:t>
      </w:r>
      <w:r w:rsidRPr="00CE083D">
        <w:rPr>
          <w:rFonts w:ascii="Calibri" w:eastAsia="Times New Roman" w:hAnsi="Calibri" w:cs="Calibri"/>
          <w:color w:val="000000"/>
          <w:lang w:val="ru-RU" w:eastAsia="en-GB"/>
        </w:rPr>
        <w:t>-</w:t>
      </w:r>
      <w:r>
        <w:rPr>
          <w:rFonts w:ascii="Calibri" w:eastAsia="Times New Roman" w:hAnsi="Calibri" w:cs="Calibri"/>
          <w:color w:val="000000"/>
          <w:lang w:eastAsia="en-GB"/>
        </w:rPr>
        <w:t>value</w:t>
      </w:r>
      <w:r w:rsidRPr="00CE083D">
        <w:rPr>
          <w:rFonts w:ascii="Calibri" w:eastAsia="Times New Roman" w:hAnsi="Calibri" w:cs="Calibri"/>
          <w:color w:val="000000"/>
          <w:lang w:val="ru-RU" w:eastAsia="en-GB"/>
        </w:rPr>
        <w:t xml:space="preserve"> = </w:t>
      </w:r>
      <w:r w:rsidRPr="005B1F96">
        <w:rPr>
          <w:rFonts w:ascii="Calibri" w:eastAsia="Times New Roman" w:hAnsi="Calibri" w:cs="Calibri"/>
          <w:color w:val="000000"/>
          <w:lang w:val="en-RU" w:eastAsia="en-GB"/>
        </w:rPr>
        <w:t>0,132974992</w:t>
      </w:r>
      <w:r w:rsidRPr="00CE083D">
        <w:rPr>
          <w:rFonts w:ascii="Calibri" w:eastAsia="Times New Roman" w:hAnsi="Calibri" w:cs="Calibri"/>
          <w:color w:val="000000"/>
          <w:lang w:val="ru-RU" w:eastAsia="en-GB"/>
        </w:rPr>
        <w:t xml:space="preserve"> &gt; 0.01 =&gt; </w:t>
      </w:r>
      <w:r>
        <w:rPr>
          <w:rFonts w:ascii="Calibri" w:eastAsia="Times New Roman" w:hAnsi="Calibri" w:cs="Calibri"/>
          <w:color w:val="000000"/>
          <w:lang w:val="ru-RU" w:eastAsia="en-GB"/>
        </w:rPr>
        <w:t xml:space="preserve">принимаем гипотезу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ru-RU" w:eastAsia="en-GB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 w:eastAsia="en-GB"/>
              </w:rPr>
              <m:t>0</m:t>
            </m:r>
          </m:sub>
        </m:sSub>
      </m:oMath>
      <w:r w:rsidR="00BA146D">
        <w:rPr>
          <w:rFonts w:ascii="Calibri" w:eastAsia="Times New Roman" w:hAnsi="Calibri" w:cs="Calibri"/>
          <w:color w:val="000000"/>
          <w:lang w:val="ru-RU" w:eastAsia="en-GB"/>
        </w:rPr>
        <w:t xml:space="preserve"> </w:t>
      </w:r>
      <w:r w:rsidR="00BE5940" w:rsidRPr="00BE5940">
        <w:rPr>
          <w:rFonts w:ascii="Calibri" w:eastAsia="Times New Roman" w:hAnsi="Calibri" w:cs="Calibri"/>
          <w:color w:val="000000"/>
          <w:lang w:val="ru-RU" w:eastAsia="en-GB"/>
        </w:rPr>
        <w:t xml:space="preserve">=&gt; </w:t>
      </w:r>
      <w:r w:rsidR="00BE5940">
        <w:rPr>
          <w:rFonts w:ascii="Calibri" w:eastAsia="Times New Roman" w:hAnsi="Calibri" w:cs="Calibri"/>
          <w:color w:val="000000"/>
          <w:lang w:val="ru-RU" w:eastAsia="en-GB"/>
        </w:rPr>
        <w:t>среднее в первой генеральной совокупности равны среднему второй с вероятность 99</w:t>
      </w:r>
      <w:r w:rsidR="00BE5940" w:rsidRPr="00BE5940">
        <w:rPr>
          <w:rFonts w:ascii="Calibri" w:eastAsia="Times New Roman" w:hAnsi="Calibri" w:cs="Calibri"/>
          <w:color w:val="000000"/>
          <w:lang w:val="ru-RU" w:eastAsia="en-GB"/>
        </w:rPr>
        <w:t>%</w:t>
      </w:r>
    </w:p>
    <w:sectPr w:rsidR="005B1F96" w:rsidRPr="00BE5940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85D94" w14:textId="77777777" w:rsidR="00B52A12" w:rsidRDefault="00B52A12">
      <w:pPr>
        <w:spacing w:after="0" w:line="240" w:lineRule="auto"/>
      </w:pPr>
      <w:r>
        <w:separator/>
      </w:r>
    </w:p>
    <w:p w14:paraId="5C2AB15C" w14:textId="77777777" w:rsidR="00B52A12" w:rsidRDefault="00B52A12"/>
    <w:p w14:paraId="6CE2F1E8" w14:textId="77777777" w:rsidR="00B52A12" w:rsidRDefault="00B52A12"/>
  </w:endnote>
  <w:endnote w:type="continuationSeparator" w:id="0">
    <w:p w14:paraId="6A6EC212" w14:textId="77777777" w:rsidR="00B52A12" w:rsidRDefault="00B52A12">
      <w:pPr>
        <w:spacing w:after="0" w:line="240" w:lineRule="auto"/>
      </w:pPr>
      <w:r>
        <w:continuationSeparator/>
      </w:r>
    </w:p>
    <w:p w14:paraId="3618295F" w14:textId="77777777" w:rsidR="00B52A12" w:rsidRDefault="00B52A12"/>
    <w:p w14:paraId="57F7EC84" w14:textId="77777777" w:rsidR="00B52A12" w:rsidRDefault="00B52A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E93DF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DBE4" w14:textId="77777777" w:rsidR="00B52A12" w:rsidRDefault="00B52A12">
      <w:pPr>
        <w:spacing w:after="0" w:line="240" w:lineRule="auto"/>
      </w:pPr>
      <w:r>
        <w:separator/>
      </w:r>
    </w:p>
    <w:p w14:paraId="52CE716D" w14:textId="77777777" w:rsidR="00B52A12" w:rsidRDefault="00B52A12"/>
    <w:p w14:paraId="54E233E5" w14:textId="77777777" w:rsidR="00B52A12" w:rsidRDefault="00B52A12"/>
  </w:footnote>
  <w:footnote w:type="continuationSeparator" w:id="0">
    <w:p w14:paraId="2E498947" w14:textId="77777777" w:rsidR="00B52A12" w:rsidRDefault="00B52A12">
      <w:pPr>
        <w:spacing w:after="0" w:line="240" w:lineRule="auto"/>
      </w:pPr>
      <w:r>
        <w:continuationSeparator/>
      </w:r>
    </w:p>
    <w:p w14:paraId="562432AC" w14:textId="77777777" w:rsidR="00B52A12" w:rsidRDefault="00B52A12"/>
    <w:p w14:paraId="45B8CE12" w14:textId="77777777" w:rsidR="00B52A12" w:rsidRDefault="00B52A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40"/>
    <w:rsid w:val="001D1FD5"/>
    <w:rsid w:val="001D7B60"/>
    <w:rsid w:val="00364185"/>
    <w:rsid w:val="005B1F96"/>
    <w:rsid w:val="00AA6515"/>
    <w:rsid w:val="00AE643A"/>
    <w:rsid w:val="00B52A12"/>
    <w:rsid w:val="00BA146D"/>
    <w:rsid w:val="00BE5940"/>
    <w:rsid w:val="00CE083D"/>
    <w:rsid w:val="00F251B2"/>
    <w:rsid w:val="00F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FC7E48"/>
  <w15:chartTrackingRefBased/>
  <w15:docId w15:val="{66BBAA49-0D07-3D49-902D-7BC06A1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yme/Library/Containers/com.microsoft.Word/Data/Library/Application%20Support/Microsoft/Office/16.0/DTS/en-GB%7b2560836E-456E-0847-A358-4886122CD3F5%7d/%7bA70B313F-0EE8-904C-A35B-AF27B835C94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{A70B313F-0EE8-904C-A35B-AF27B835C942}tf10002081.dotx</Template>
  <TotalTime>16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Гриднев</cp:lastModifiedBy>
  <cp:revision>5</cp:revision>
  <dcterms:created xsi:type="dcterms:W3CDTF">2020-05-21T08:45:00Z</dcterms:created>
  <dcterms:modified xsi:type="dcterms:W3CDTF">2020-05-21T11:29:00Z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